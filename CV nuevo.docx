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para todo el contenido"/>
      </w:tblPr>
      <w:tblGrid>
        <w:gridCol w:w="2922"/>
        <w:gridCol w:w="699"/>
        <w:gridCol w:w="5981"/>
      </w:tblGrid>
      <w:tr w:rsidR="00B93310" w:rsidRPr="005152F2" w:rsidTr="00E941EF">
        <w:tc>
          <w:tcPr>
            <w:tcW w:w="3023" w:type="dxa"/>
          </w:tcPr>
          <w:sdt>
            <w:sdtPr>
              <w:alias w:val="Su nombre:"/>
              <w:tag w:val="Su nombre:"/>
              <w:id w:val="-1220516334"/>
              <w:placeholder>
                <w:docPart w:val="0D6956D306A52F45922AB639F64B997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6C3A61" w:rsidP="003856C9">
                <w:pPr>
                  <w:pStyle w:val="Ttulo1"/>
                </w:pPr>
                <w:r>
                  <w:t>Microsoft Office User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 lado izquierdo"/>
            </w:tblPr>
            <w:tblGrid>
              <w:gridCol w:w="2922"/>
            </w:tblGrid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upo 43" descr="Icono de correo electrónic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orma libre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orma libre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FC9FAE2" id="Grupo 43" o:spid="_x0000_s1026" alt="Icono de correo electrónic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">
      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6C3A61" w:rsidP="00441EB9">
                  <w:pPr>
                    <w:pStyle w:val="Ttulo3"/>
                  </w:pPr>
                  <w:r>
                    <w:t>Linaresg.antonio@gmail.com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upo 37" descr="Icono de teléfono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orma libre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orma libre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3E0FCF31" id="Grupo 37" o:spid="_x0000_s1026" alt="Icono de teléfono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">
      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6C3A61" w:rsidP="00441EB9">
                  <w:pPr>
                    <w:pStyle w:val="Ttulo3"/>
                  </w:pPr>
                  <w:r>
                    <w:t>15</w:t>
                  </w:r>
                  <w:r w:rsidR="00D84459">
                    <w:t xml:space="preserve"> 2551 4286</w: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Ttulo3"/>
                  </w:pPr>
                  <w:r w:rsidRPr="005674AC">
                    <w:rPr>
                      <w:noProof/>
                      <w:lang w:eastAsia="es-ES"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upo 31" descr="Icono de LinkedI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orma libre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orma libre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56889B18" id="Grupo 31" o:spid="_x0000_s1026" alt="Icono de LinkedI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">
                            <v:shape id="Forma libre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orma libre 79" o:spid="_x0000_s1028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&#13;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43426C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2C0E8F" w:rsidP="00441EB9">
                  <w:pPr>
                    <w:pStyle w:val="Ttulo3"/>
                  </w:pPr>
                  <w:sdt>
                    <w:sdtPr>
                      <w:alias w:val="Dirección URL de LinkedIn:"/>
                      <w:tag w:val="Dirección URL de LinkedIn:"/>
                      <w:id w:val="-1457020033"/>
                      <w:placeholder>
                        <w:docPart w:val="615D3A43218FC34AB5066C66DD7784A1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rPr>
                          <w:lang w:bidi="es-ES"/>
                        </w:rPr>
                        <w:t>Dirección URL de LinkedIn</w:t>
                      </w:r>
                    </w:sdtContent>
                  </w:sdt>
                </w:p>
              </w:tc>
            </w:tr>
            <w:tr w:rsidR="00441EB9" w:rsidRPr="005152F2" w:rsidTr="00F56435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2C0E8F" w:rsidP="00441EB9">
                  <w:pPr>
                    <w:pStyle w:val="Ttulo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Vincular a otras propiedades en línea:"/>
                      <w:tag w:val="Vincular a otras propiedades en línea:"/>
                      <w:id w:val="522055412"/>
                      <w:placeholder>
                        <w:docPart w:val="BA5B9114647E3B4481628FB52528088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6C63F4" w:rsidRPr="006C63F4">
                        <w:rPr>
                          <w:lang w:bidi="es-ES"/>
                        </w:rPr>
                        <w:t>VÍNCULO A OTRAS PROPIEDADES EN LÍNEA: CARTERA, SITIO WEB O BLOG</w:t>
                      </w:r>
                    </w:sdtContent>
                  </w:sdt>
                </w:p>
              </w:tc>
            </w:tr>
            <w:tr w:rsidR="005A7E57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Default="002C0E8F" w:rsidP="002C77B9">
                  <w:pPr>
                    <w:pStyle w:val="Ttulo3"/>
                  </w:pPr>
                  <w:sdt>
                    <w:sdtPr>
                      <w:alias w:val="Objetivo:"/>
                      <w:tag w:val="Objetivo:"/>
                      <w:id w:val="319159961"/>
                      <w:placeholder>
                        <w:docPart w:val="B85090A27DA90A4EA5B01E0A4A783CD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rPr>
                          <w:lang w:bidi="es-ES"/>
                        </w:rPr>
                        <w:t>Objetivo</w:t>
                      </w:r>
                    </w:sdtContent>
                  </w:sdt>
                </w:p>
                <w:p w:rsid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Conector recto 83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765ACE3A" id="Conector recto 83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ZprM1gEAAO0DAAAOAAAAZHJzL2Uyb0RvYy54bWysU12OEzEMfkfiDlHe6fwg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BnZprM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2C0E8F" w:rsidP="00D11C4D">
                  <w:sdt>
                    <w:sdtPr>
                      <w:alias w:val="Escriba el objetivo:"/>
                      <w:tag w:val="Escriba el objetivo:"/>
                      <w:id w:val="-1216425596"/>
                      <w:placeholder>
                        <w:docPart w:val="D2CCD5D2EAF9404382802C01A80FC62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5A7E57" w:rsidRPr="007B2F5C">
                        <w:rPr>
                          <w:lang w:bidi="es-ES"/>
                        </w:rPr>
                        <w:t>Para comenzar,</w:t>
                      </w:r>
                      <w:r w:rsidR="00D11C4D">
                        <w:rPr>
                          <w:lang w:bidi="es-ES"/>
                        </w:rPr>
                        <w:t xml:space="preserve"> haga clic en el texto de marcador de posición</w:t>
                      </w:r>
                      <w:r w:rsidR="00B01E52">
                        <w:rPr>
                          <w:lang w:bidi="es-ES"/>
                        </w:rPr>
                        <w:t xml:space="preserve"> </w:t>
                      </w:r>
                      <w:r w:rsidR="005A7E57" w:rsidRPr="007B2F5C">
                        <w:rPr>
                          <w:lang w:bidi="es-ES"/>
                        </w:rPr>
                        <w:t>y comience a escribir. Sea breve: una o dos frases.</w:t>
                      </w:r>
                    </w:sdtContent>
                  </w:sdt>
                </w:p>
              </w:tc>
            </w:tr>
            <w:tr w:rsidR="00463463" w:rsidRPr="005152F2" w:rsidTr="00F56435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Default="002C0E8F" w:rsidP="0043426C">
                  <w:pPr>
                    <w:pStyle w:val="Ttulo3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E0F6DA889555AB459B82E18A5262FCB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Elementogrfico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Conector recto 84" descr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23114B8" id="Conector recto 84" o:spid="_x0000_s1026" alt="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5152F2" w:rsidRDefault="001D44E6" w:rsidP="00463463">
                  <w:r>
                    <w:t>Creatividad, Colaborador, Adaptable, Inteligencia emciconal</w:t>
                  </w:r>
                  <w:bookmarkStart w:id="0" w:name="_GoBack"/>
                  <w:bookmarkEnd w:id="0"/>
                </w:p>
              </w:tc>
            </w:tr>
          </w:tbl>
          <w:p w:rsidR="00B93310" w:rsidRPr="005152F2" w:rsidRDefault="00B93310" w:rsidP="003856C9"/>
        </w:tc>
        <w:tc>
          <w:tcPr>
            <w:tcW w:w="723" w:type="dxa"/>
          </w:tcPr>
          <w:p w:rsidR="00B93310" w:rsidRPr="005152F2" w:rsidRDefault="00B93310" w:rsidP="00463463"/>
        </w:tc>
        <w:tc>
          <w:tcPr>
            <w:tcW w:w="619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5981"/>
            </w:tblGrid>
            <w:tr w:rsidR="008F6337" w:rsidTr="00396369">
              <w:trPr>
                <w:trHeight w:val="4104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C0E8F" w:rsidP="008F6337">
                  <w:pPr>
                    <w:pStyle w:val="Ttulo2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CB26089662F08F4B8B0D9D84D5D2D5E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:rsidR="008F6337" w:rsidRPr="0043426C" w:rsidRDefault="002C0E8F" w:rsidP="002B3890">
                  <w:pPr>
                    <w:pStyle w:val="Ttulo4"/>
                  </w:pPr>
                  <w:sdt>
                    <w:sdtPr>
                      <w:alias w:val="Escriba el puesto y la compañía:"/>
                      <w:tag w:val="Escriba el puesto y la compañía:"/>
                      <w:id w:val="287256568"/>
                      <w:placeholder>
                        <w:docPart w:val="CC7A4048ACDB954D8A6A33D99AEB814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es-ES"/>
                        </w:rPr>
                        <w:t>Puesto y compañía</w:t>
                      </w:r>
                    </w:sdtContent>
                  </w:sdt>
                </w:p>
                <w:p w:rsidR="008F6337" w:rsidRPr="005152F2" w:rsidRDefault="002C0E8F" w:rsidP="008F6337">
                  <w:pPr>
                    <w:pStyle w:val="Ttulo5"/>
                  </w:pPr>
                  <w:sdt>
                    <w:sdtPr>
                      <w:alias w:val="Escriba las fechas de inicio y fin:"/>
                      <w:tag w:val="Escriba las fechas de inicio y fin:"/>
                      <w:id w:val="-1914612906"/>
                      <w:placeholder>
                        <w:docPart w:val="C6A2BB57E6B73C44A0C6CBD2E7BE377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rPr>
                          <w:lang w:bidi="es-ES"/>
                        </w:rPr>
                        <w:t>Fechas de inicio y fin</w:t>
                      </w:r>
                    </w:sdtContent>
                  </w:sdt>
                </w:p>
                <w:sdt>
                  <w:sdtPr>
                    <w:alias w:val="Escriba los detalles del trabajo:"/>
                    <w:tag w:val="Escriba los detalles del trabajo:"/>
                    <w:id w:val="564761840"/>
                    <w:placeholder>
                      <w:docPart w:val="3C1BFD9B7248C14E924A5FC7827332C5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Resuma sus responsabilidades principales, liderazgo y sus logros más destacados. No indique todo; incluya solo los datos relevantes que muestren la eficacia de su trabajo.</w:t>
                      </w:r>
                    </w:p>
                  </w:sdtContent>
                </w:sdt>
                <w:sdt>
                  <w:sdtPr>
                    <w:alias w:val="Escriba el puesto y la compañía:"/>
                    <w:tag w:val="Escriba el puesto y la compañía:"/>
                    <w:id w:val="1612239417"/>
                    <w:placeholder>
                      <w:docPart w:val="3DACCDDD1385264CA9EDA91BF05C4EC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43426C" w:rsidRDefault="007B2F5C" w:rsidP="0043426C">
                      <w:pPr>
                        <w:pStyle w:val="Ttulo4"/>
                      </w:pPr>
                      <w:r w:rsidRPr="0043426C">
                        <w:rPr>
                          <w:lang w:bidi="es-ES"/>
                        </w:rPr>
                        <w:t>Puesto y compañía</w:t>
                      </w:r>
                    </w:p>
                  </w:sdtContent>
                </w:sdt>
                <w:sdt>
                  <w:sdtPr>
                    <w:alias w:val="Escriba las fechas de inicio y fin:"/>
                    <w:tag w:val="Escriba las fechas de inicio y fin:"/>
                    <w:id w:val="998615550"/>
                    <w:placeholder>
                      <w:docPart w:val="F0B8656363557245AC331DBD92CD4121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Ttulo5"/>
                      </w:pPr>
                      <w:r>
                        <w:rPr>
                          <w:lang w:bidi="es-ES"/>
                        </w:rPr>
                        <w:t>Fechas de inicio y fin</w:t>
                      </w:r>
                    </w:p>
                  </w:sdtContent>
                </w:sdt>
                <w:sdt>
                  <w:sdtPr>
                    <w:alias w:val="Escriba más detalles del trabajo:"/>
                    <w:tag w:val="Escriba más detalles del trabajo:"/>
                    <w:id w:val="-423336076"/>
                    <w:placeholder>
                      <w:docPart w:val="FD87BDF2D93F994F84AC3023642F31C7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6C63F4" w:rsidP="00832F81">
                      <w:r w:rsidRPr="006C63F4">
                        <w:rPr>
                          <w:lang w:bidi="es-ES"/>
                        </w:rPr>
                        <w:t>Piense en el tamaño del equipo que ha dirigido, el número de proyectos en los que ha trabajado o el número de artículos que ha escrito.</w:t>
                      </w:r>
                    </w:p>
                  </w:sdtContent>
                </w:sdt>
              </w:tc>
            </w:tr>
            <w:tr w:rsidR="008F6337" w:rsidTr="00396369">
              <w:trPr>
                <w:trHeight w:val="3672"/>
              </w:trPr>
              <w:tc>
                <w:tcPr>
                  <w:tcW w:w="51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2C0E8F" w:rsidP="008F6337">
                  <w:pPr>
                    <w:pStyle w:val="Ttulo2"/>
                  </w:pPr>
                  <w:sdt>
                    <w:sdtPr>
                      <w:alias w:val="Educación:"/>
                      <w:tag w:val="Educación:"/>
                      <w:id w:val="1349516922"/>
                      <w:placeholder>
                        <w:docPart w:val="6D28CB233403584CB7E84124BFB1BC45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Educación</w:t>
                      </w:r>
                    </w:sdtContent>
                  </w:sdt>
                </w:p>
                <w:p w:rsidR="007B2F5C" w:rsidRPr="0043426C" w:rsidRDefault="002C0E8F" w:rsidP="002B3890">
                  <w:pPr>
                    <w:pStyle w:val="Ttulo4"/>
                  </w:pPr>
                  <w:sdt>
                    <w:sdtPr>
                      <w:alias w:val="Titulación y fecha de obtención:"/>
                      <w:tag w:val="Titulación y fecha de obtención:"/>
                      <w:id w:val="634905938"/>
                      <w:placeholder>
                        <w:docPart w:val="0F35B6925A872A44923B759E90B0D16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43426C">
                        <w:rPr>
                          <w:lang w:bidi="es-ES"/>
                        </w:rPr>
                        <w:t>Titulación y fecha de obtención</w:t>
                      </w:r>
                    </w:sdtContent>
                  </w:sdt>
                  <w:r w:rsidR="00D84459">
                    <w:t xml:space="preserve"> </w:t>
                  </w:r>
                </w:p>
                <w:sdt>
                  <w:sdtPr>
                    <w:alias w:val="Centro educativo:"/>
                    <w:tag w:val="Centro educativo:"/>
                    <w:id w:val="-741416646"/>
                    <w:placeholder>
                      <w:docPart w:val="A500CE1F0E62704D99E25578F73AF0B9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7B2F5C" w:rsidRPr="005152F2" w:rsidRDefault="007B2F5C" w:rsidP="007B2F5C">
                      <w:pPr>
                        <w:pStyle w:val="Ttulo5"/>
                      </w:pPr>
                      <w:r w:rsidRPr="005152F2">
                        <w:rPr>
                          <w:lang w:bidi="es-ES"/>
                        </w:rPr>
                        <w:t>Centro educativo</w:t>
                      </w:r>
                    </w:p>
                  </w:sdtContent>
                </w:sdt>
                <w:p w:rsidR="008F6337" w:rsidRDefault="002C0E8F" w:rsidP="007B2F5C">
                  <w:sdt>
                    <w:sdtPr>
                      <w:alias w:val="Detalles de la educación:"/>
                      <w:tag w:val="Detalles de la educación:"/>
                      <w:id w:val="-670642327"/>
                      <w:placeholder>
                        <w:docPart w:val="D6DACE9FBE71AC43B36C858CF7CF4364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 w:rsidRPr="007B2F5C">
                        <w:rPr>
                          <w:lang w:bidi="es-ES"/>
                        </w:rPr>
                        <w:t>Puede incluir su calificación promedio y un resumen de trabajos de clase, premios y matrículas de honor relevantes.</w:t>
                      </w:r>
                    </w:sdtContent>
                  </w:sdt>
                </w:p>
              </w:tc>
            </w:tr>
            <w:tr w:rsidR="008F6337" w:rsidTr="00B85871">
              <w:tc>
                <w:tcPr>
                  <w:tcW w:w="5191" w:type="dxa"/>
                </w:tcPr>
                <w:p w:rsidR="008F6337" w:rsidRPr="005152F2" w:rsidRDefault="002C0E8F" w:rsidP="008F6337">
                  <w:pPr>
                    <w:pStyle w:val="Ttulo2"/>
                  </w:pPr>
                  <w:sdt>
                    <w:sdtPr>
                      <w:alias w:val="Experiencia de voluntariado o liderazgo:"/>
                      <w:tag w:val="Experiencia de voluntariado o liderazgo:"/>
                      <w:id w:val="-1093778966"/>
                      <w:placeholder>
                        <w:docPart w:val="7786FE1131015B478AF203B5E0B6294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rPr>
                          <w:lang w:bidi="es-ES"/>
                        </w:rPr>
                        <w:t>Experiencia de voluntariado o liderazgo</w:t>
                      </w:r>
                    </w:sdtContent>
                  </w:sdt>
                </w:p>
                <w:sdt>
                  <w:sdtPr>
                    <w:alias w:val="Escriba la experiencia de voluntariado o liderazgo:"/>
                    <w:tag w:val="Escriba la experiencia de voluntariado o liderazgo:"/>
                    <w:id w:val="1952504710"/>
                    <w:placeholder>
                      <w:docPart w:val="E8CF2C1EBD1589419ACA5E4BB74E24BE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8F6337" w:rsidRDefault="007B2F5C" w:rsidP="008F6337">
                      <w:r w:rsidRPr="007B2F5C">
                        <w:rPr>
                          <w:lang w:bidi="es-ES"/>
                        </w:rPr>
                        <w:t>¿Ha administrado un equipo de un club, liderado un proyecto para su organización benéfica favorita o ha editado el periódico de su centro educativo? Prosiga y describa las experiencias que ilustran sus habilidades de liderazgo.</w:t>
                      </w:r>
                    </w:p>
                  </w:sdtContent>
                </w:sdt>
              </w:tc>
            </w:tr>
          </w:tbl>
          <w:p w:rsidR="008F6337" w:rsidRPr="005152F2" w:rsidRDefault="008F6337" w:rsidP="003856C9"/>
        </w:tc>
      </w:tr>
    </w:tbl>
    <w:p w:rsidR="00E941EF" w:rsidRDefault="00E941EF" w:rsidP="0019561F">
      <w:pPr>
        <w:pStyle w:val="Sinespaciado"/>
      </w:pPr>
    </w:p>
    <w:sectPr w:rsidR="00E941EF" w:rsidSect="004126A8">
      <w:headerReference w:type="default" r:id="rId6"/>
      <w:footerReference w:type="default" r:id="rId7"/>
      <w:headerReference w:type="first" r:id="rId8"/>
      <w:footerReference w:type="first" r:id="rId9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E8F" w:rsidRDefault="002C0E8F" w:rsidP="003856C9">
      <w:pPr>
        <w:spacing w:after="0" w:line="240" w:lineRule="auto"/>
      </w:pPr>
      <w:r>
        <w:separator/>
      </w:r>
    </w:p>
  </w:endnote>
  <w:endnote w:type="continuationSeparator" w:id="0">
    <w:p w:rsidR="002C0E8F" w:rsidRDefault="002C0E8F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5C62A91B" id="Grupo 4" o:spid="_x0000_s1026" alt="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&#13;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6C63F4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descr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7170BABF" id="Grupo 4" o:spid="_x0000_s1026" alt="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&#13;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E8F" w:rsidRDefault="002C0E8F" w:rsidP="003856C9">
      <w:pPr>
        <w:spacing w:after="0" w:line="240" w:lineRule="auto"/>
      </w:pPr>
      <w:r>
        <w:separator/>
      </w:r>
    </w:p>
  </w:footnote>
  <w:footnote w:type="continuationSeparator" w:id="0">
    <w:p w:rsidR="002C0E8F" w:rsidRDefault="002C0E8F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3752619" id="Grupo 17" o:spid="_x0000_s1026" alt="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S4jqvBYAAN2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nY2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&#13;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descr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5195B2" id="Grupo 17" o:spid="_x0000_s1026" alt="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&#13;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A61"/>
    <w:rsid w:val="00052BE1"/>
    <w:rsid w:val="0007412A"/>
    <w:rsid w:val="0010199E"/>
    <w:rsid w:val="001765FE"/>
    <w:rsid w:val="0019561F"/>
    <w:rsid w:val="001B32D2"/>
    <w:rsid w:val="001D44E6"/>
    <w:rsid w:val="00293B83"/>
    <w:rsid w:val="002A3621"/>
    <w:rsid w:val="002B3890"/>
    <w:rsid w:val="002B7747"/>
    <w:rsid w:val="002C0E8F"/>
    <w:rsid w:val="002C77B9"/>
    <w:rsid w:val="002F485A"/>
    <w:rsid w:val="003053D9"/>
    <w:rsid w:val="003856C9"/>
    <w:rsid w:val="00396369"/>
    <w:rsid w:val="003F4D31"/>
    <w:rsid w:val="004126A8"/>
    <w:rsid w:val="0043426C"/>
    <w:rsid w:val="00441EB9"/>
    <w:rsid w:val="00463463"/>
    <w:rsid w:val="00473EF8"/>
    <w:rsid w:val="004760E5"/>
    <w:rsid w:val="0048756A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A3CE7"/>
    <w:rsid w:val="006C3A61"/>
    <w:rsid w:val="006C63F4"/>
    <w:rsid w:val="00743379"/>
    <w:rsid w:val="007803B7"/>
    <w:rsid w:val="007B2F5C"/>
    <w:rsid w:val="007C5F05"/>
    <w:rsid w:val="007D2383"/>
    <w:rsid w:val="00832043"/>
    <w:rsid w:val="00832F81"/>
    <w:rsid w:val="008C7CA2"/>
    <w:rsid w:val="008F6337"/>
    <w:rsid w:val="00A42F91"/>
    <w:rsid w:val="00AF1258"/>
    <w:rsid w:val="00B01E52"/>
    <w:rsid w:val="00B550F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84459"/>
    <w:rsid w:val="00DC79BB"/>
    <w:rsid w:val="00E24F67"/>
    <w:rsid w:val="00E34D58"/>
    <w:rsid w:val="00E941EF"/>
    <w:rsid w:val="00EB1C1B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CD4317"/>
  <w15:chartTrackingRefBased/>
  <w15:docId w15:val="{21851A38-13F5-4943-9E83-D6AAA3AA0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Ttulo1">
    <w:name w:val="heading 1"/>
    <w:basedOn w:val="Normal"/>
    <w:link w:val="Ttulo1C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0"/>
    <w:qFormat/>
    <w:rsid w:val="005A7E57"/>
    <w:pPr>
      <w:spacing w:after="0" w:line="240" w:lineRule="auto"/>
    </w:pPr>
  </w:style>
  <w:style w:type="paragraph" w:customStyle="1" w:styleId="Elementogrfico">
    <w:name w:val="Elemento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isabellabonilla/Library/Containers/com.microsoft.Word/Data/Library/Application%20Support/Microsoft/Office/16.0/DTS/es-ES%7b2BC92082-EC70-954D-9C71-DC87815237AB%7d/%7bDF2F437A-D1DD-7444-A7EE-B8D44A3603C3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6956D306A52F45922AB639F64B9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9A91A1-D27F-B740-B5C5-35A627B4E953}"/>
      </w:docPartPr>
      <w:docPartBody>
        <w:p w:rsidR="00475C35" w:rsidRDefault="00D84116">
          <w:pPr>
            <w:pStyle w:val="0D6956D306A52F45922AB639F64B9974"/>
          </w:pPr>
          <w:r w:rsidRPr="005152F2">
            <w:rPr>
              <w:lang w:bidi="es-ES"/>
            </w:rPr>
            <w:t>Su nombre</w:t>
          </w:r>
        </w:p>
      </w:docPartBody>
    </w:docPart>
    <w:docPart>
      <w:docPartPr>
        <w:name w:val="615D3A43218FC34AB5066C66DD7784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87B940-D0F9-AF40-8953-01D2D4F52B2E}"/>
      </w:docPartPr>
      <w:docPartBody>
        <w:p w:rsidR="00475C35" w:rsidRDefault="00D84116">
          <w:pPr>
            <w:pStyle w:val="615D3A43218FC34AB5066C66DD7784A1"/>
          </w:pPr>
          <w:r w:rsidRPr="003053D9">
            <w:rPr>
              <w:lang w:bidi="es-ES"/>
            </w:rPr>
            <w:t>Dirección URL de LinkedIn</w:t>
          </w:r>
        </w:p>
      </w:docPartBody>
    </w:docPart>
    <w:docPart>
      <w:docPartPr>
        <w:name w:val="BA5B9114647E3B4481628FB525280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401C4E-9D00-8F42-B739-BB95317E144E}"/>
      </w:docPartPr>
      <w:docPartBody>
        <w:p w:rsidR="00475C35" w:rsidRDefault="00D84116">
          <w:pPr>
            <w:pStyle w:val="BA5B9114647E3B4481628FB525280884"/>
          </w:pPr>
          <w:r w:rsidRPr="006C63F4">
            <w:rPr>
              <w:lang w:bidi="es-ES"/>
            </w:rPr>
            <w:t>VÍNCULO A OTRAS PROPIEDADES EN LÍNEA: CARTERA, SITIO WEB O BLOG</w:t>
          </w:r>
        </w:p>
      </w:docPartBody>
    </w:docPart>
    <w:docPart>
      <w:docPartPr>
        <w:name w:val="B85090A27DA90A4EA5B01E0A4A783C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1A9E5-5877-2D41-A0A5-B95A6C85C4CD}"/>
      </w:docPartPr>
      <w:docPartBody>
        <w:p w:rsidR="00475C35" w:rsidRDefault="00D84116">
          <w:pPr>
            <w:pStyle w:val="B85090A27DA90A4EA5B01E0A4A783CD5"/>
          </w:pPr>
          <w:r>
            <w:rPr>
              <w:lang w:bidi="es-ES"/>
            </w:rPr>
            <w:t>Objetivo</w:t>
          </w:r>
        </w:p>
      </w:docPartBody>
    </w:docPart>
    <w:docPart>
      <w:docPartPr>
        <w:name w:val="D2CCD5D2EAF9404382802C01A80FC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FE5B9-7AE2-7F46-BC47-E37183FB0B1F}"/>
      </w:docPartPr>
      <w:docPartBody>
        <w:p w:rsidR="00475C35" w:rsidRDefault="00D84116">
          <w:pPr>
            <w:pStyle w:val="D2CCD5D2EAF9404382802C01A80FC625"/>
          </w:pPr>
          <w:r w:rsidRPr="007B2F5C">
            <w:rPr>
              <w:lang w:bidi="es-ES"/>
            </w:rPr>
            <w:t>Para comenzar,</w:t>
          </w:r>
          <w:r>
            <w:rPr>
              <w:lang w:bidi="es-ES"/>
            </w:rPr>
            <w:t xml:space="preserve"> haga clic en el texto de marcador de posición </w:t>
          </w:r>
          <w:r w:rsidRPr="007B2F5C">
            <w:rPr>
              <w:lang w:bidi="es-ES"/>
            </w:rPr>
            <w:t>y comience a escribir. Sea breve: una o dos frases.</w:t>
          </w:r>
        </w:p>
      </w:docPartBody>
    </w:docPart>
    <w:docPart>
      <w:docPartPr>
        <w:name w:val="E0F6DA889555AB459B82E18A5262F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2B0DF5-6453-FB4D-8D46-FCC3330D11DD}"/>
      </w:docPartPr>
      <w:docPartBody>
        <w:p w:rsidR="00475C35" w:rsidRDefault="00D84116">
          <w:pPr>
            <w:pStyle w:val="E0F6DA889555AB459B82E18A5262FCBF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CB26089662F08F4B8B0D9D84D5D2D5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D0844-BB0E-6A41-AFCA-29655B326476}"/>
      </w:docPartPr>
      <w:docPartBody>
        <w:p w:rsidR="00475C35" w:rsidRDefault="00D84116">
          <w:pPr>
            <w:pStyle w:val="CB26089662F08F4B8B0D9D84D5D2D5E6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CC7A4048ACDB954D8A6A33D99AEB81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30750-3544-DC42-9CEA-E13A06BE0FC4}"/>
      </w:docPartPr>
      <w:docPartBody>
        <w:p w:rsidR="00475C35" w:rsidRDefault="00D84116">
          <w:pPr>
            <w:pStyle w:val="CC7A4048ACDB954D8A6A33D99AEB8148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C6A2BB57E6B73C44A0C6CBD2E7BE37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68D66-083F-0E4B-8A07-686AB1F7747B}"/>
      </w:docPartPr>
      <w:docPartBody>
        <w:p w:rsidR="00475C35" w:rsidRDefault="00D84116">
          <w:pPr>
            <w:pStyle w:val="C6A2BB57E6B73C44A0C6CBD2E7BE377E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3C1BFD9B7248C14E924A5FC782733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103A3-09A3-174E-B83D-4FE25CF10F24}"/>
      </w:docPartPr>
      <w:docPartBody>
        <w:p w:rsidR="00475C35" w:rsidRDefault="00D84116">
          <w:pPr>
            <w:pStyle w:val="3C1BFD9B7248C14E924A5FC7827332C5"/>
          </w:pPr>
          <w:r w:rsidRPr="007B2F5C">
            <w:rPr>
              <w:lang w:bidi="es-ES"/>
            </w:rPr>
            <w:t>Resuma sus responsabilidades principales, liderazgo y sus logros más destacados. No indique todo; incluya solo los datos relevantes que muestren la eficacia de su trabajo.</w:t>
          </w:r>
        </w:p>
      </w:docPartBody>
    </w:docPart>
    <w:docPart>
      <w:docPartPr>
        <w:name w:val="3DACCDDD1385264CA9EDA91BF05C4E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C9ED42-A31C-4349-8A48-D9179B5D324B}"/>
      </w:docPartPr>
      <w:docPartBody>
        <w:p w:rsidR="00475C35" w:rsidRDefault="00D84116">
          <w:pPr>
            <w:pStyle w:val="3DACCDDD1385264CA9EDA91BF05C4EC9"/>
          </w:pPr>
          <w:r w:rsidRPr="0043426C">
            <w:rPr>
              <w:lang w:bidi="es-ES"/>
            </w:rPr>
            <w:t>Puesto y compañía</w:t>
          </w:r>
        </w:p>
      </w:docPartBody>
    </w:docPart>
    <w:docPart>
      <w:docPartPr>
        <w:name w:val="F0B8656363557245AC331DBD92CD41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CD0E1F-526F-F945-B2E3-EB1E782F5C4F}"/>
      </w:docPartPr>
      <w:docPartBody>
        <w:p w:rsidR="00475C35" w:rsidRDefault="00D84116">
          <w:pPr>
            <w:pStyle w:val="F0B8656363557245AC331DBD92CD4121"/>
          </w:pPr>
          <w:r>
            <w:rPr>
              <w:lang w:bidi="es-ES"/>
            </w:rPr>
            <w:t>Fechas de inicio y fin</w:t>
          </w:r>
        </w:p>
      </w:docPartBody>
    </w:docPart>
    <w:docPart>
      <w:docPartPr>
        <w:name w:val="FD87BDF2D93F994F84AC3023642F31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F3FA59-0133-7147-9A21-82E2FB712A1D}"/>
      </w:docPartPr>
      <w:docPartBody>
        <w:p w:rsidR="00475C35" w:rsidRDefault="00D84116">
          <w:pPr>
            <w:pStyle w:val="FD87BDF2D93F994F84AC3023642F31C7"/>
          </w:pPr>
          <w:r w:rsidRPr="006C63F4">
            <w:rPr>
              <w:lang w:bidi="es-ES"/>
            </w:rPr>
            <w:t>Piense en el tamaño del equipo que ha dirigido, el número de proyectos en los que ha trabajado o el número de artículos que ha escrito.</w:t>
          </w:r>
        </w:p>
      </w:docPartBody>
    </w:docPart>
    <w:docPart>
      <w:docPartPr>
        <w:name w:val="6D28CB233403584CB7E84124BFB1B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14FC4-371E-274F-A05B-27C1956EE9E1}"/>
      </w:docPartPr>
      <w:docPartBody>
        <w:p w:rsidR="00475C35" w:rsidRDefault="00D84116">
          <w:pPr>
            <w:pStyle w:val="6D28CB233403584CB7E84124BFB1BC45"/>
          </w:pPr>
          <w:r w:rsidRPr="005152F2">
            <w:rPr>
              <w:lang w:bidi="es-ES"/>
            </w:rPr>
            <w:t>Educación</w:t>
          </w:r>
        </w:p>
      </w:docPartBody>
    </w:docPart>
    <w:docPart>
      <w:docPartPr>
        <w:name w:val="0F35B6925A872A44923B759E90B0D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73150-F5F3-2F47-B7CF-D2CD522B98F1}"/>
      </w:docPartPr>
      <w:docPartBody>
        <w:p w:rsidR="00475C35" w:rsidRDefault="00D84116">
          <w:pPr>
            <w:pStyle w:val="0F35B6925A872A44923B759E90B0D16C"/>
          </w:pPr>
          <w:r w:rsidRPr="0043426C">
            <w:rPr>
              <w:lang w:bidi="es-ES"/>
            </w:rPr>
            <w:t>Titulación y fecha de obtención</w:t>
          </w:r>
        </w:p>
      </w:docPartBody>
    </w:docPart>
    <w:docPart>
      <w:docPartPr>
        <w:name w:val="A500CE1F0E62704D99E25578F73AF0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47962-839E-984A-9DAC-3CCB09102D11}"/>
      </w:docPartPr>
      <w:docPartBody>
        <w:p w:rsidR="00475C35" w:rsidRDefault="00D84116">
          <w:pPr>
            <w:pStyle w:val="A500CE1F0E62704D99E25578F73AF0B9"/>
          </w:pPr>
          <w:r w:rsidRPr="005152F2">
            <w:rPr>
              <w:lang w:bidi="es-ES"/>
            </w:rPr>
            <w:t>Centro educativo</w:t>
          </w:r>
        </w:p>
      </w:docPartBody>
    </w:docPart>
    <w:docPart>
      <w:docPartPr>
        <w:name w:val="D6DACE9FBE71AC43B36C858CF7CF4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C1CE71-534C-604C-8D45-5319E1FFAFEE}"/>
      </w:docPartPr>
      <w:docPartBody>
        <w:p w:rsidR="00475C35" w:rsidRDefault="00D84116">
          <w:pPr>
            <w:pStyle w:val="D6DACE9FBE71AC43B36C858CF7CF4364"/>
          </w:pPr>
          <w:r w:rsidRPr="007B2F5C">
            <w:rPr>
              <w:lang w:bidi="es-ES"/>
            </w:rPr>
            <w:t>Puede incluir su calificación promedio y un resumen de trabajos de clase, premios y matrículas de honor relevantes.</w:t>
          </w:r>
        </w:p>
      </w:docPartBody>
    </w:docPart>
    <w:docPart>
      <w:docPartPr>
        <w:name w:val="7786FE1131015B478AF203B5E0B629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3D0FE-43ED-9F44-9788-DAFDFE07DB69}"/>
      </w:docPartPr>
      <w:docPartBody>
        <w:p w:rsidR="00475C35" w:rsidRDefault="00D84116">
          <w:pPr>
            <w:pStyle w:val="7786FE1131015B478AF203B5E0B62949"/>
          </w:pPr>
          <w:r w:rsidRPr="005152F2">
            <w:rPr>
              <w:lang w:bidi="es-ES"/>
            </w:rPr>
            <w:t>Experiencia de voluntariado o liderazgo</w:t>
          </w:r>
        </w:p>
      </w:docPartBody>
    </w:docPart>
    <w:docPart>
      <w:docPartPr>
        <w:name w:val="E8CF2C1EBD1589419ACA5E4BB74E24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2E0AB-2FFC-9F4F-AF15-8273FB3FAC09}"/>
      </w:docPartPr>
      <w:docPartBody>
        <w:p w:rsidR="00475C35" w:rsidRDefault="00D84116">
          <w:pPr>
            <w:pStyle w:val="E8CF2C1EBD1589419ACA5E4BB74E24BE"/>
          </w:pPr>
          <w:r w:rsidRPr="007B2F5C">
            <w:rPr>
              <w:lang w:bidi="es-ES"/>
            </w:rPr>
            <w:t>¿Ha administrado un equipo de un club, liderado un proyecto para su organización benéfica favorita o ha editado el periódico de su centro educativo? Prosiga y describa las experiencias que ilustran sus habilidades de liderazgo.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116"/>
    <w:rsid w:val="00475C35"/>
    <w:rsid w:val="007F712D"/>
    <w:rsid w:val="00D84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VE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D6956D306A52F45922AB639F64B9974">
    <w:name w:val="0D6956D306A52F45922AB639F64B9974"/>
  </w:style>
  <w:style w:type="paragraph" w:customStyle="1" w:styleId="8B64C8EAC5AF9148A05721CD4698008E">
    <w:name w:val="8B64C8EAC5AF9148A05721CD4698008E"/>
  </w:style>
  <w:style w:type="paragraph" w:customStyle="1" w:styleId="97559BD031C80441B57C781A3BF4294B">
    <w:name w:val="97559BD031C80441B57C781A3BF4294B"/>
  </w:style>
  <w:style w:type="paragraph" w:customStyle="1" w:styleId="615D3A43218FC34AB5066C66DD7784A1">
    <w:name w:val="615D3A43218FC34AB5066C66DD7784A1"/>
  </w:style>
  <w:style w:type="paragraph" w:customStyle="1" w:styleId="BA5B9114647E3B4481628FB525280884">
    <w:name w:val="BA5B9114647E3B4481628FB525280884"/>
  </w:style>
  <w:style w:type="paragraph" w:customStyle="1" w:styleId="B85090A27DA90A4EA5B01E0A4A783CD5">
    <w:name w:val="B85090A27DA90A4EA5B01E0A4A783CD5"/>
  </w:style>
  <w:style w:type="paragraph" w:customStyle="1" w:styleId="D2CCD5D2EAF9404382802C01A80FC625">
    <w:name w:val="D2CCD5D2EAF9404382802C01A80FC625"/>
  </w:style>
  <w:style w:type="paragraph" w:customStyle="1" w:styleId="E0F6DA889555AB459B82E18A5262FCBF">
    <w:name w:val="E0F6DA889555AB459B82E18A5262FCBF"/>
  </w:style>
  <w:style w:type="paragraph" w:customStyle="1" w:styleId="2285C303CB8B8444B9197DAE0F4AE3E2">
    <w:name w:val="2285C303CB8B8444B9197DAE0F4AE3E2"/>
  </w:style>
  <w:style w:type="paragraph" w:customStyle="1" w:styleId="CB26089662F08F4B8B0D9D84D5D2D5E6">
    <w:name w:val="CB26089662F08F4B8B0D9D84D5D2D5E6"/>
  </w:style>
  <w:style w:type="paragraph" w:customStyle="1" w:styleId="CC7A4048ACDB954D8A6A33D99AEB8148">
    <w:name w:val="CC7A4048ACDB954D8A6A33D99AEB8148"/>
  </w:style>
  <w:style w:type="paragraph" w:customStyle="1" w:styleId="C6A2BB57E6B73C44A0C6CBD2E7BE377E">
    <w:name w:val="C6A2BB57E6B73C44A0C6CBD2E7BE377E"/>
  </w:style>
  <w:style w:type="paragraph" w:customStyle="1" w:styleId="3C1BFD9B7248C14E924A5FC7827332C5">
    <w:name w:val="3C1BFD9B7248C14E924A5FC7827332C5"/>
  </w:style>
  <w:style w:type="paragraph" w:customStyle="1" w:styleId="3DACCDDD1385264CA9EDA91BF05C4EC9">
    <w:name w:val="3DACCDDD1385264CA9EDA91BF05C4EC9"/>
  </w:style>
  <w:style w:type="paragraph" w:customStyle="1" w:styleId="F0B8656363557245AC331DBD92CD4121">
    <w:name w:val="F0B8656363557245AC331DBD92CD4121"/>
  </w:style>
  <w:style w:type="paragraph" w:customStyle="1" w:styleId="FD87BDF2D93F994F84AC3023642F31C7">
    <w:name w:val="FD87BDF2D93F994F84AC3023642F31C7"/>
  </w:style>
  <w:style w:type="paragraph" w:customStyle="1" w:styleId="6D28CB233403584CB7E84124BFB1BC45">
    <w:name w:val="6D28CB233403584CB7E84124BFB1BC45"/>
  </w:style>
  <w:style w:type="paragraph" w:customStyle="1" w:styleId="0F35B6925A872A44923B759E90B0D16C">
    <w:name w:val="0F35B6925A872A44923B759E90B0D16C"/>
  </w:style>
  <w:style w:type="paragraph" w:customStyle="1" w:styleId="A500CE1F0E62704D99E25578F73AF0B9">
    <w:name w:val="A500CE1F0E62704D99E25578F73AF0B9"/>
  </w:style>
  <w:style w:type="paragraph" w:customStyle="1" w:styleId="D6DACE9FBE71AC43B36C858CF7CF4364">
    <w:name w:val="D6DACE9FBE71AC43B36C858CF7CF4364"/>
  </w:style>
  <w:style w:type="paragraph" w:customStyle="1" w:styleId="7786FE1131015B478AF203B5E0B62949">
    <w:name w:val="7786FE1131015B478AF203B5E0B62949"/>
  </w:style>
  <w:style w:type="paragraph" w:customStyle="1" w:styleId="E8CF2C1EBD1589419ACA5E4BB74E24BE">
    <w:name w:val="E8CF2C1EBD1589419ACA5E4BB74E24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{DF2F437A-D1DD-7444-A7EE-B8D44A3603C3}tf16392740.dotx</Template>
  <TotalTime>6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Antonio Linares</cp:lastModifiedBy>
  <cp:revision>3</cp:revision>
  <dcterms:created xsi:type="dcterms:W3CDTF">2020-02-11T02:19:00Z</dcterms:created>
  <dcterms:modified xsi:type="dcterms:W3CDTF">2020-02-11T02:29:00Z</dcterms:modified>
</cp:coreProperties>
</file>